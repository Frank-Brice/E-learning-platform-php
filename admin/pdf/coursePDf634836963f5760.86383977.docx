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 du C.V."/>
        <w:tag w:val="Nom du C.V."/>
        <w:id w:val="-925414414"/>
        <w:placeholder>
          <w:docPart w:val="BED3F7BA997343EC9ABDD95F82655F29"/>
        </w:placeholder>
        <w:docPartList>
          <w:docPartGallery w:val="Quick Parts"/>
          <w:docPartCategory w:val=" Nom du C.V.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92"/>
            <w:gridCol w:w="1028"/>
          </w:tblGrid>
          <w:tr w:rsidR="00F45363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F45363" w:rsidRDefault="00E23B89">
                <w:pPr>
                  <w:pStyle w:val="Nom"/>
                  <w:jc w:val="center"/>
                  <w:rPr>
                    <w:color w:val="40382D" w:themeColor="text2" w:themeShade="BF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</w:rPr>
                    <w:alias w:val="Auteur"/>
                    <w:id w:val="-747420753"/>
                    <w:placeholder>
                      <w:docPart w:val="9C467230C50A4DA5827BF3D08401297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olor w:val="40382D" w:themeColor="text2" w:themeShade="BF"/>
                    </w:rPr>
                  </w:sdtEndPr>
                  <w:sdtContent>
                    <w:r w:rsidR="00A13D94">
                      <w:rPr>
                        <w:b w:val="0"/>
                        <w:bCs/>
                        <w:color w:val="40382D" w:themeColor="text2" w:themeShade="BF"/>
                        <w:lang w:val="fr-FR"/>
                      </w:rPr>
                      <w:t>LENOVO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F45363" w:rsidRDefault="00E23B89">
                <w:pPr>
                  <w:pStyle w:val="Sansinterligne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editId="466890A3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149F15A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F45363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F45363" w:rsidRDefault="00E23B89">
                <w:pPr>
                  <w:pStyle w:val="Sansinterligne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resse"/>
                    <w:id w:val="-741638233"/>
                    <w:placeholder>
                      <w:docPart w:val="4664706895DA433583D2170F56615E1F"/>
                    </w:placeholder>
                    <w:showingPlcHdr/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>
                      <w:rPr>
                        <w:caps/>
                        <w:color w:val="FFFFFF" w:themeColor="background1"/>
                        <w:sz w:val="18"/>
                        <w:szCs w:val="18"/>
                        <w:lang w:val="fr-FR"/>
                      </w:rPr>
                      <w:t>[Votre adresse]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F45363" w:rsidRDefault="00F45363">
                <w:pPr>
                  <w:pStyle w:val="Sansinterligne"/>
                </w:pPr>
              </w:p>
            </w:tc>
          </w:tr>
          <w:tr w:rsidR="00F45363" w:rsidRPr="00A13D94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45363" w:rsidRPr="00A13D94" w:rsidRDefault="00E23B89">
                <w:pPr>
                  <w:pStyle w:val="Sansinterligne"/>
                  <w:jc w:val="center"/>
                  <w:rPr>
                    <w:caps/>
                    <w:color w:val="93A299" w:themeColor="accent1"/>
                    <w:sz w:val="18"/>
                    <w:szCs w:val="18"/>
                    <w:lang w:val="fr-FR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Téléphone "/>
                    <w:id w:val="-1808010215"/>
                    <w:placeholder>
                      <w:docPart w:val="7BE1D14BAA4E4A0D884054EF8DFAFB4E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>
                      <w:rPr>
                        <w:color w:val="93A299" w:themeColor="accent1"/>
                        <w:sz w:val="18"/>
                        <w:szCs w:val="18"/>
                        <w:lang w:val="fr-FR"/>
                      </w:rPr>
                      <w:t>[Votre n° de téléphone]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  <w:lang w:val="fr-FR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  <w:lang w:val="fr-FR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Adresse de messagerie"/>
                    <w:id w:val="-725216357"/>
                    <w:placeholder>
                      <w:docPart w:val="EDBA3D1E25F34A47B484F701746ECBBF"/>
                    </w:placeholder>
                    <w:showingPlcHdr/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>
                      <w:rPr>
                        <w:color w:val="93A299" w:themeColor="accent1"/>
                        <w:sz w:val="18"/>
                        <w:szCs w:val="18"/>
                        <w:lang w:val="fr-FR"/>
                      </w:rPr>
                      <w:t>[Votre adresse de messagerie]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  <w:lang w:val="fr-FR"/>
                  </w:rPr>
                  <w:t xml:space="preserve"> 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  <w:lang w:val="fr-FR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A85F0110FD7541E2AC835AC0435F17BA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color w:val="93A299" w:themeColor="accent1"/>
                        <w:sz w:val="18"/>
                        <w:szCs w:val="18"/>
                        <w:lang w:val="fr-FR"/>
                      </w:rPr>
                      <w:t>[Votre site web]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F45363" w:rsidRPr="00A13D94" w:rsidRDefault="00F45363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F45363" w:rsidRDefault="00E23B89">
          <w:pPr>
            <w:rPr>
              <w:b/>
              <w:bCs/>
            </w:rPr>
          </w:pPr>
        </w:p>
      </w:sdtContent>
    </w:sdt>
    <w:p w:rsidR="00F45363" w:rsidRPr="00A13D94" w:rsidRDefault="00E23B89">
      <w:pPr>
        <w:pStyle w:val="Titredesection"/>
        <w:rPr>
          <w:lang w:val="fr-FR"/>
        </w:rPr>
      </w:pPr>
      <w:r>
        <w:rPr>
          <w:lang w:val="fr-FR"/>
        </w:rPr>
        <w:t>Objectifs</w:t>
      </w:r>
    </w:p>
    <w:sdt>
      <w:sdtPr>
        <w:id w:val="-133181253"/>
        <w:placeholder>
          <w:docPart w:val="554B79630D854FC2A350A725B25B0112"/>
        </w:placeholder>
        <w:temporary/>
        <w:showingPlcHdr/>
        <w:text/>
      </w:sdtPr>
      <w:sdtEndPr/>
      <w:sdtContent>
        <w:p w:rsidR="00F45363" w:rsidRPr="00A13D94" w:rsidRDefault="00E23B89">
          <w:pPr>
            <w:rPr>
              <w:lang w:val="fr-FR"/>
            </w:rPr>
          </w:pPr>
          <w:r>
            <w:rPr>
              <w:color w:val="000000" w:themeColor="text1"/>
              <w:lang w:val="fr-FR"/>
            </w:rPr>
            <w:t>[Vos objectifs]</w:t>
          </w:r>
        </w:p>
      </w:sdtContent>
    </w:sdt>
    <w:p w:rsidR="00F45363" w:rsidRPr="00A13D94" w:rsidRDefault="00E23B89">
      <w:pPr>
        <w:pStyle w:val="Titredesection"/>
        <w:rPr>
          <w:lang w:val="fr-FR"/>
        </w:rPr>
      </w:pPr>
      <w:r>
        <w:rPr>
          <w:lang w:val="fr-FR"/>
        </w:rPr>
        <w:t>Expérience</w:t>
      </w:r>
    </w:p>
    <w:p w:rsidR="00F45363" w:rsidRPr="00A13D94" w:rsidRDefault="00E23B89">
      <w:pPr>
        <w:pStyle w:val="Sous-section"/>
        <w:rPr>
          <w:vanish/>
          <w:lang w:val="fr-FR"/>
          <w:specVanish/>
        </w:rPr>
      </w:pPr>
      <w:sdt>
        <w:sdtPr>
          <w:id w:val="2003239693"/>
          <w:placeholder>
            <w:docPart w:val="729F27E97D96434C8A633BEBF2AFFFA8"/>
          </w:placeholder>
          <w:temporary/>
          <w:showingPlcHdr/>
          <w:text/>
        </w:sdtPr>
        <w:sdtEndPr/>
        <w:sdtContent>
          <w:r>
            <w:rPr>
              <w:lang w:val="fr-FR"/>
            </w:rPr>
            <w:t>[Votre fonction]</w:t>
          </w:r>
        </w:sdtContent>
      </w:sdt>
    </w:p>
    <w:p w:rsidR="00F45363" w:rsidRPr="00A13D94" w:rsidRDefault="00E23B89">
      <w:pPr>
        <w:pStyle w:val="Sansinterligne"/>
        <w:rPr>
          <w:lang w:val="fr-FR"/>
        </w:rPr>
      </w:pPr>
      <w:r>
        <w:rPr>
          <w:rFonts w:asciiTheme="majorHAnsi" w:eastAsiaTheme="majorEastAsia" w:hAnsiTheme="majorHAnsi" w:cstheme="majorBidi"/>
          <w:spacing w:val="24"/>
          <w:lang w:val="fr-FR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fr-FR"/>
        </w:rPr>
        <w:t>▪</w:t>
      </w:r>
      <w:r>
        <w:rPr>
          <w:rFonts w:asciiTheme="majorHAnsi" w:eastAsiaTheme="majorEastAsia" w:hAnsiTheme="majorHAnsi" w:cstheme="majorBidi"/>
          <w:spacing w:val="24"/>
          <w:lang w:val="fr-FR"/>
        </w:rPr>
        <w:t xml:space="preserve"> </w:t>
      </w:r>
      <w:sdt>
        <w:sdtPr>
          <w:id w:val="-313720658"/>
          <w:placeholder>
            <w:docPart w:val="54BAA004EA874CBC8BEE67DE805A06B1"/>
          </w:placeholder>
          <w:temporary/>
          <w:showingPlcHdr/>
          <w:text/>
        </w:sdtPr>
        <w:sdtEndPr/>
        <w:sdtContent>
          <w:r>
            <w:rPr>
              <w:lang w:val="fr-FR"/>
            </w:rPr>
            <w:t>[Date de début]</w:t>
          </w:r>
        </w:sdtContent>
      </w:sdt>
      <w:r>
        <w:rPr>
          <w:lang w:val="fr-FR"/>
        </w:rPr>
        <w:t xml:space="preserve"> - </w:t>
      </w:r>
      <w:sdt>
        <w:sdtPr>
          <w:id w:val="1781147080"/>
          <w:placeholder>
            <w:docPart w:val="A5D8B12651FF4B52B474C64791AEC49F"/>
          </w:placeholder>
          <w:temporary/>
          <w:showingPlcHdr/>
          <w:text/>
        </w:sdtPr>
        <w:sdtEndPr/>
        <w:sdtContent>
          <w:r>
            <w:rPr>
              <w:lang w:val="fr-FR"/>
            </w:rPr>
            <w:t>[Date de fin]</w:t>
          </w:r>
        </w:sdtContent>
      </w:sdt>
    </w:p>
    <w:p w:rsidR="00F45363" w:rsidRPr="00A13D94" w:rsidRDefault="00E23B89">
      <w:pPr>
        <w:spacing w:line="264" w:lineRule="auto"/>
        <w:rPr>
          <w:color w:val="564B3C" w:themeColor="text2"/>
          <w:lang w:val="fr-FR"/>
        </w:rPr>
      </w:pPr>
      <w:sdt>
        <w:sdtPr>
          <w:rPr>
            <w:color w:val="564B3C" w:themeColor="text2"/>
          </w:rPr>
          <w:id w:val="1622417098"/>
          <w:placeholder>
            <w:docPart w:val="991DD4F4FD1E40E2AF33255C81C7A3C9"/>
          </w:placeholder>
          <w:temporary/>
          <w:showingPlcHdr/>
          <w:text/>
        </w:sdtPr>
        <w:sdtEndPr/>
        <w:sdtContent>
          <w:r>
            <w:rPr>
              <w:color w:val="564B3C" w:themeColor="text2"/>
              <w:lang w:val="fr-FR"/>
            </w:rPr>
            <w:t>[Nom de la société]</w:t>
          </w:r>
        </w:sdtContent>
      </w:sdt>
      <w:r>
        <w:rPr>
          <w:color w:val="564B3C" w:themeColor="text2"/>
          <w:spacing w:val="24"/>
          <w:lang w:val="fr-FR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lang w:val="fr-FR"/>
        </w:rPr>
        <w:t>▪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lang w:val="fr-FR"/>
        </w:rPr>
        <w:t xml:space="preserve"> </w:t>
      </w:r>
      <w:sdt>
        <w:sdtPr>
          <w:rPr>
            <w:color w:val="564B3C" w:themeColor="text2"/>
          </w:rPr>
          <w:id w:val="207151858"/>
          <w:placeholder>
            <w:docPart w:val="449F7F60E7B04B16A619784E9018B620"/>
          </w:placeholder>
          <w:temporary/>
          <w:showingPlcHdr/>
          <w:text/>
        </w:sdtPr>
        <w:sdtEndPr/>
        <w:sdtContent>
          <w:r>
            <w:rPr>
              <w:color w:val="564B3C" w:themeColor="text2"/>
              <w:lang w:val="fr-FR"/>
            </w:rPr>
            <w:t>[Adresse de la société]</w:t>
          </w:r>
        </w:sdtContent>
      </w:sdt>
    </w:p>
    <w:sdt>
      <w:sdtPr>
        <w:rPr>
          <w:color w:val="000000" w:themeColor="text1"/>
        </w:rPr>
        <w:id w:val="-1399746542"/>
        <w:placeholder>
          <w:docPart w:val="556F164F544540229DEDD217DDCC6CDF"/>
        </w:placeholder>
        <w:temporary/>
        <w:showingPlcHdr/>
        <w:text/>
      </w:sdtPr>
      <w:sdtEndPr/>
      <w:sdtContent>
        <w:p w:rsidR="00F45363" w:rsidRDefault="00E23B89">
          <w:pPr>
            <w:spacing w:line="264" w:lineRule="auto"/>
            <w:rPr>
              <w:color w:val="000000" w:themeColor="text1"/>
            </w:rPr>
          </w:pPr>
          <w:r>
            <w:rPr>
              <w:color w:val="000000" w:themeColor="text1"/>
              <w:lang w:val="fr-FR"/>
            </w:rPr>
            <w:t>[Fonctions]</w:t>
          </w:r>
        </w:p>
      </w:sdtContent>
    </w:sdt>
    <w:p w:rsidR="00F45363" w:rsidRDefault="00E23B89">
      <w:pPr>
        <w:pStyle w:val="Titredesection"/>
      </w:pPr>
      <w:r>
        <w:rPr>
          <w:lang w:val="fr-FR"/>
        </w:rPr>
        <w:t>Compétences</w:t>
      </w:r>
    </w:p>
    <w:sdt>
      <w:sdtPr>
        <w:rPr>
          <w:color w:val="40382D" w:themeColor="text2" w:themeShade="BF"/>
        </w:rPr>
        <w:id w:val="758488533"/>
        <w:placeholder>
          <w:docPart w:val="CE72A98710204F61BA5E99085FD00730"/>
        </w:placeholder>
        <w:temporary/>
        <w:showingPlcHdr/>
      </w:sdtPr>
      <w:sdtEndPr>
        <w:rPr>
          <w:color w:val="40382D" w:themeColor="text2" w:themeShade="BF"/>
        </w:rPr>
      </w:sdtEndPr>
      <w:sdtContent>
        <w:p w:rsidR="00F45363" w:rsidRDefault="00E23B89">
          <w:pPr>
            <w:numPr>
              <w:ilvl w:val="0"/>
              <w:numId w:val="6"/>
            </w:numPr>
            <w:spacing w:line="264" w:lineRule="auto"/>
            <w:contextualSpacing/>
            <w:rPr>
              <w:color w:val="40382D" w:themeColor="text2" w:themeShade="BF"/>
            </w:rPr>
          </w:pPr>
          <w:r>
            <w:rPr>
              <w:color w:val="40382D" w:themeColor="text2" w:themeShade="BF"/>
              <w:lang w:val="fr-FR"/>
            </w:rPr>
            <w:t>[Liste des compétences]</w:t>
          </w:r>
        </w:p>
      </w:sdtContent>
    </w:sdt>
    <w:p w:rsidR="00F45363" w:rsidRDefault="00E23B89">
      <w:pPr>
        <w:pStyle w:val="Titredesection"/>
      </w:pPr>
      <w:r>
        <w:rPr>
          <w:lang w:val="fr-FR"/>
        </w:rPr>
        <w:t>Cursus</w:t>
      </w:r>
    </w:p>
    <w:p w:rsidR="00F45363" w:rsidRDefault="00E23B89">
      <w:pPr>
        <w:pStyle w:val="Sous-section"/>
      </w:pPr>
      <w:sdt>
        <w:sdtPr>
          <w:rPr>
            <w:color w:val="564B3C" w:themeColor="text2"/>
          </w:rPr>
          <w:id w:val="-2126996960"/>
          <w:placeholder>
            <w:docPart w:val="58F7F32CDA0F4542B792234BFCA23F52"/>
          </w:placeholder>
          <w:temporary/>
          <w:showingPlcHdr/>
          <w:text/>
        </w:sdtPr>
        <w:sdtEndPr/>
        <w:sdtContent>
          <w:r>
            <w:rPr>
              <w:color w:val="564B3C" w:themeColor="text2"/>
              <w:lang w:val="fr-FR"/>
            </w:rPr>
            <w:t>[Nom de l’établissement scolaire]</w:t>
          </w:r>
        </w:sdtContent>
      </w:sdt>
    </w:p>
    <w:p w:rsidR="00F45363" w:rsidRDefault="00E23B89">
      <w:pPr>
        <w:spacing w:after="0" w:line="240" w:lineRule="auto"/>
        <w:rPr>
          <w:color w:val="564B3C" w:themeColor="text2"/>
        </w:rPr>
      </w:pPr>
      <w:sdt>
        <w:sdtPr>
          <w:rPr>
            <w:color w:val="564B3C" w:themeColor="text2"/>
          </w:rPr>
          <w:id w:val="-2009280914"/>
          <w:placeholder>
            <w:docPart w:val="48D0D566B1D7432880DA7D2EC70F9EC3"/>
          </w:placeholder>
          <w:temporary/>
          <w:showingPlcHdr/>
          <w:text/>
        </w:sdtPr>
        <w:sdtEndPr/>
        <w:sdtContent>
          <w:r>
            <w:rPr>
              <w:color w:val="564B3C" w:themeColor="text2"/>
              <w:lang w:val="fr-FR"/>
            </w:rPr>
            <w:t>[Date de fin]</w:t>
          </w:r>
        </w:sdtContent>
      </w:sdt>
      <w:r>
        <w:rPr>
          <w:color w:val="564B3C" w:themeColor="text2"/>
          <w:spacing w:val="24"/>
          <w:lang w:val="fr-FR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fr-FR"/>
        </w:rPr>
        <w:t>▪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fr-FR"/>
        </w:rPr>
        <w:t xml:space="preserve"> </w:t>
      </w:r>
      <w:sdt>
        <w:sdtPr>
          <w:rPr>
            <w:rFonts w:asciiTheme="majorHAnsi" w:eastAsiaTheme="majorEastAsia" w:hAnsiTheme="majorHAnsi" w:cstheme="majorBidi"/>
            <w:color w:val="93A299" w:themeColor="accent1"/>
          </w:rPr>
          <w:id w:val="-379172704"/>
          <w:placeholder>
            <w:docPart w:val="D4D3E52189EC494D8D37E380BA0F376D"/>
          </w:placeholder>
          <w:temporary/>
          <w:showingPlcHdr/>
          <w:text/>
        </w:sdtPr>
        <w:sdtEndPr/>
        <w:sdtContent>
          <w:r>
            <w:rPr>
              <w:rFonts w:asciiTheme="majorHAnsi" w:eastAsiaTheme="majorEastAsia" w:hAnsiTheme="majorHAnsi" w:cstheme="majorBidi"/>
              <w:color w:val="93A299" w:themeColor="accent1"/>
              <w:lang w:val="fr-FR"/>
            </w:rPr>
            <w:t>[Diplôme]</w:t>
          </w:r>
        </w:sdtContent>
      </w:sdt>
    </w:p>
    <w:sdt>
      <w:sdtPr>
        <w:rPr>
          <w:color w:val="000000" w:themeColor="text1" w:themeShade="BF"/>
        </w:rPr>
        <w:id w:val="-883407118"/>
        <w:placeholder>
          <w:docPart w:val="4E2EFFB289FF4BF793A0947CC81A90E1"/>
        </w:placeholder>
        <w:temporary/>
        <w:showingPlcHdr/>
      </w:sdtPr>
      <w:sdtEndPr>
        <w:rPr>
          <w:color w:val="000000" w:themeColor="text1" w:themeShade="BF"/>
        </w:rPr>
      </w:sdtEndPr>
      <w:sdtContent>
        <w:p w:rsidR="00F45363" w:rsidRDefault="00E23B89">
          <w:pPr>
            <w:numPr>
              <w:ilvl w:val="0"/>
              <w:numId w:val="6"/>
            </w:numPr>
            <w:spacing w:line="264" w:lineRule="auto"/>
            <w:contextualSpacing/>
            <w:rPr>
              <w:color w:val="000000" w:themeColor="text1" w:themeShade="BF"/>
            </w:rPr>
          </w:pPr>
          <w:r>
            <w:rPr>
              <w:color w:val="000000" w:themeColor="text1" w:themeShade="BF"/>
              <w:lang w:val="fr-FR"/>
            </w:rPr>
            <w:t>[Liste des réalisations]</w:t>
          </w:r>
        </w:p>
      </w:sdtContent>
    </w:sdt>
    <w:p w:rsidR="00F45363" w:rsidRDefault="00E23B89">
      <w:pPr>
        <w:pStyle w:val="Titredesection"/>
      </w:pPr>
      <w:r>
        <w:rPr>
          <w:lang w:val="fr-FR"/>
        </w:rPr>
        <w:t>Références</w:t>
      </w:r>
    </w:p>
    <w:p w:rsidR="00F45363" w:rsidRDefault="00E23B89">
      <w:pPr>
        <w:tabs>
          <w:tab w:val="left" w:pos="2670"/>
        </w:tabs>
        <w:spacing w:after="0"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1129900913"/>
          <w:placeholder>
            <w:docPart w:val="D18F0FFE17FB422990023D1B1712AB93"/>
          </w:placeholder>
          <w:temporary/>
          <w:showingPlcHdr/>
          <w:text/>
        </w:sdtPr>
        <w:sdtEndPr/>
        <w:sdtContent>
          <w:r>
            <w:rPr>
              <w:color w:val="000000" w:themeColor="text1"/>
              <w:lang w:val="fr-FR"/>
            </w:rPr>
            <w:t>[Vos références]</w:t>
          </w:r>
        </w:sdtContent>
      </w:sdt>
    </w:p>
    <w:sectPr w:rsidR="00F45363">
      <w:footerReference w:type="default" r:id="rId10"/>
      <w:headerReference w:type="first" r:id="rId11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B89" w:rsidRDefault="00E23B89">
      <w:pPr>
        <w:spacing w:after="0" w:line="240" w:lineRule="auto"/>
      </w:pPr>
      <w:r>
        <w:separator/>
      </w:r>
    </w:p>
  </w:endnote>
  <w:endnote w:type="continuationSeparator" w:id="0">
    <w:p w:rsidR="00E23B89" w:rsidRDefault="00E2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363" w:rsidRDefault="00E23B89">
    <w:pPr>
      <w:pStyle w:val="Pieddepage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nd 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363" w:rsidRDefault="00F453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nd 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F45363" w:rsidRDefault="00F453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nd 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363" w:rsidRDefault="00F453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nd 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" stroked="f" strokeweight="2pt">
              <v:fill opacity="54484f"/>
              <v:textbox inset="2.53903mm,1.2695mm,2.53903mm,1.2695mm">
                <w:txbxContent>
                  <w:p w:rsidR="00F45363" w:rsidRDefault="00F453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nd 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363" w:rsidRDefault="00F453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nd 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" stroked="f" strokeweight=".5pt">
              <v:stroke linestyle="thinThin"/>
              <v:textbox inset="2.53903mm,1.2695mm,2.53903mm,1.2695mm">
                <w:txbxContent>
                  <w:p w:rsidR="00F45363" w:rsidRDefault="00F453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363" w:rsidRDefault="00E23B89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eur"/>
                              <w:id w:val="-1660617785"/>
                              <w:placeholder>
                                <w:docPart w:val="632AED5DA1FA4C2FB533FA0BD832ED2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A13D9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fr-FR"/>
                                </w:rPr>
                                <w:t>LENOVO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fr-FR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 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" filled="f" stroked="f" strokeweight="2pt">
              <v:textbox inset="0,0,0,0">
                <w:txbxContent>
                  <w:p w:rsidR="00F45363" w:rsidRDefault="00E23B89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eur"/>
                        <w:id w:val="-1660617785"/>
                        <w:placeholder>
                          <w:docPart w:val="632AED5DA1FA4C2FB533FA0BD832ED2E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A13D94">
                          <w:rPr>
                            <w:color w:val="A6A6A6" w:themeColor="background1" w:themeShade="A6"/>
                            <w:sz w:val="18"/>
                            <w:szCs w:val="18"/>
                            <w:lang w:val="fr-FR"/>
                          </w:rPr>
                          <w:t>LENOVO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fr-FR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  <w:lang w:val="fr-FR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  <w:lang w:val="fr-FR"/>
                      </w:rPr>
                      <w:t>2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B89" w:rsidRDefault="00E23B89">
      <w:pPr>
        <w:spacing w:after="0" w:line="240" w:lineRule="auto"/>
      </w:pPr>
      <w:r>
        <w:separator/>
      </w:r>
    </w:p>
  </w:footnote>
  <w:footnote w:type="continuationSeparator" w:id="0">
    <w:p w:rsidR="00E23B89" w:rsidRDefault="00E2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363" w:rsidRDefault="00E23B89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angle arrondi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9F6861E" id="Rectangle arrondi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AXSr5u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D91A996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18C4C371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94"/>
    <w:rsid w:val="00A13D94"/>
    <w:rsid w:val="00E23B89"/>
    <w:rsid w:val="00F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F94ECD-881C-4AFA-8F8C-B6481191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564B3C" w:themeColor="text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  <w:rPr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000000"/>
    </w:rPr>
  </w:style>
  <w:style w:type="character" w:styleId="Emphase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93A299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F543F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Pr>
      <w:sz w:val="21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">
    <w:name w:val="Nom"/>
    <w:basedOn w:val="Titre"/>
    <w:qFormat/>
    <w:rPr>
      <w:b/>
      <w:color w:val="40382D" w:themeColor="text2" w:themeShade="BF"/>
      <w:sz w:val="28"/>
      <w:szCs w:val="28"/>
    </w:rPr>
  </w:style>
  <w:style w:type="paragraph" w:customStyle="1" w:styleId="Sous-section">
    <w:name w:val="Sous-section"/>
    <w:basedOn w:val="Titre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D3F7BA997343EC9ABDD95F82655F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FB2136-EA75-4113-A00A-74ADB46D2E92}"/>
      </w:docPartPr>
      <w:docPartBody>
        <w:p w:rsidR="00000000" w:rsidRDefault="002666DB">
          <w:pPr>
            <w:pStyle w:val="BED3F7BA997343EC9ABDD95F82655F29"/>
          </w:pPr>
          <w:r>
            <w:rPr>
              <w:lang w:val="fr-FR"/>
            </w:rPr>
            <w:t>Choisissez un bloc de construction.</w:t>
          </w:r>
        </w:p>
      </w:docPartBody>
    </w:docPart>
    <w:docPart>
      <w:docPartPr>
        <w:name w:val="9C467230C50A4DA5827BF3D0840129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40B518-3783-4DF7-B4E6-4981DD0446E0}"/>
      </w:docPartPr>
      <w:docPartBody>
        <w:p w:rsidR="00000000" w:rsidRDefault="002666DB">
          <w:pPr>
            <w:pStyle w:val="9C467230C50A4DA5827BF3D08401297F"/>
          </w:pPr>
          <w:r>
            <w:rPr>
              <w:lang w:val="fr-FR"/>
            </w:rPr>
            <w:t>[Votre nom]</w:t>
          </w:r>
        </w:p>
      </w:docPartBody>
    </w:docPart>
    <w:docPart>
      <w:docPartPr>
        <w:name w:val="4664706895DA433583D2170F56615E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B2A1C7-5AF7-459D-921B-DD0B63352968}"/>
      </w:docPartPr>
      <w:docPartBody>
        <w:p w:rsidR="00000000" w:rsidRDefault="002666DB">
          <w:pPr>
            <w:pStyle w:val="4664706895DA433583D2170F56615E1F"/>
          </w:pPr>
          <w:r>
            <w:rPr>
              <w:color w:val="44546A" w:themeColor="text2"/>
              <w:lang w:val="fr-FR"/>
            </w:rPr>
            <w:t>[Votre adresse]</w:t>
          </w:r>
        </w:p>
      </w:docPartBody>
    </w:docPart>
    <w:docPart>
      <w:docPartPr>
        <w:name w:val="7BE1D14BAA4E4A0D884054EF8DFAFB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368A3E-042B-44DB-8700-B2FD4D9FC2C4}"/>
      </w:docPartPr>
      <w:docPartBody>
        <w:p w:rsidR="00000000" w:rsidRDefault="002666DB">
          <w:pPr>
            <w:pStyle w:val="7BE1D14BAA4E4A0D884054EF8DFAFB4E"/>
          </w:pPr>
          <w:r>
            <w:rPr>
              <w:color w:val="44546A" w:themeColor="text2"/>
              <w:lang w:val="fr-FR"/>
            </w:rPr>
            <w:t>[Votre n° de téléphone]</w:t>
          </w:r>
        </w:p>
      </w:docPartBody>
    </w:docPart>
    <w:docPart>
      <w:docPartPr>
        <w:name w:val="EDBA3D1E25F34A47B484F701746EC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A996E-1834-4AB3-A744-ED6AD8107FA6}"/>
      </w:docPartPr>
      <w:docPartBody>
        <w:p w:rsidR="00000000" w:rsidRDefault="002666DB">
          <w:pPr>
            <w:pStyle w:val="EDBA3D1E25F34A47B484F701746ECBBF"/>
          </w:pPr>
          <w:r>
            <w:rPr>
              <w:color w:val="44546A" w:themeColor="text2"/>
              <w:lang w:val="fr-FR"/>
            </w:rPr>
            <w:t>[Votre adresse de messagerie]</w:t>
          </w:r>
        </w:p>
      </w:docPartBody>
    </w:docPart>
    <w:docPart>
      <w:docPartPr>
        <w:name w:val="A85F0110FD7541E2AC835AC0435F17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68B93D-0110-4C07-BEA8-477EB66715C0}"/>
      </w:docPartPr>
      <w:docPartBody>
        <w:p w:rsidR="00000000" w:rsidRDefault="002666DB">
          <w:pPr>
            <w:pStyle w:val="A85F0110FD7541E2AC835AC0435F17BA"/>
          </w:pPr>
          <w:r>
            <w:rPr>
              <w:color w:val="5B9BD5" w:themeColor="accent1"/>
              <w:sz w:val="18"/>
              <w:szCs w:val="18"/>
              <w:lang w:val="fr-FR"/>
            </w:rPr>
            <w:t>[Votre site web]</w:t>
          </w:r>
        </w:p>
      </w:docPartBody>
    </w:docPart>
    <w:docPart>
      <w:docPartPr>
        <w:name w:val="554B79630D854FC2A350A725B25B01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D2581-5162-4631-A768-FC9ACB71A416}"/>
      </w:docPartPr>
      <w:docPartBody>
        <w:p w:rsidR="00000000" w:rsidRDefault="002666DB">
          <w:pPr>
            <w:pStyle w:val="554B79630D854FC2A350A725B25B0112"/>
          </w:pPr>
          <w:r>
            <w:rPr>
              <w:lang w:val="fr-FR"/>
            </w:rPr>
            <w:t>[Vos objectifs]</w:t>
          </w:r>
        </w:p>
      </w:docPartBody>
    </w:docPart>
    <w:docPart>
      <w:docPartPr>
        <w:name w:val="729F27E97D96434C8A633BEBF2AFFF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619887-CD58-4143-991D-CC0013E636CC}"/>
      </w:docPartPr>
      <w:docPartBody>
        <w:p w:rsidR="00000000" w:rsidRDefault="002666DB">
          <w:pPr>
            <w:pStyle w:val="729F27E97D96434C8A633BEBF2AFFFA8"/>
          </w:pPr>
          <w:r>
            <w:rPr>
              <w:lang w:val="fr-FR"/>
            </w:rPr>
            <w:t>[Votre fonction]</w:t>
          </w:r>
        </w:p>
      </w:docPartBody>
    </w:docPart>
    <w:docPart>
      <w:docPartPr>
        <w:name w:val="54BAA004EA874CBC8BEE67DE805A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AE8C01-1770-4C6D-ACDC-23CA9D39DEDE}"/>
      </w:docPartPr>
      <w:docPartBody>
        <w:p w:rsidR="00000000" w:rsidRDefault="002666DB">
          <w:pPr>
            <w:pStyle w:val="54BAA004EA874CBC8BEE67DE805A06B1"/>
          </w:pPr>
          <w:r>
            <w:rPr>
              <w:color w:val="000000" w:themeColor="text1"/>
              <w:lang w:val="fr-FR"/>
            </w:rPr>
            <w:t>[Date de début]</w:t>
          </w:r>
        </w:p>
      </w:docPartBody>
    </w:docPart>
    <w:docPart>
      <w:docPartPr>
        <w:name w:val="A5D8B12651FF4B52B474C64791AEC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3C03D7-AE88-483F-B1C8-A4957311FD30}"/>
      </w:docPartPr>
      <w:docPartBody>
        <w:p w:rsidR="00000000" w:rsidRDefault="002666DB">
          <w:pPr>
            <w:pStyle w:val="A5D8B12651FF4B52B474C64791AEC49F"/>
          </w:pPr>
          <w:r>
            <w:rPr>
              <w:color w:val="000000" w:themeColor="text1"/>
              <w:lang w:val="fr-FR"/>
            </w:rPr>
            <w:t>[Date de fin]</w:t>
          </w:r>
        </w:p>
      </w:docPartBody>
    </w:docPart>
    <w:docPart>
      <w:docPartPr>
        <w:name w:val="991DD4F4FD1E40E2AF33255C81C7A3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5BD8F-BF01-4928-802F-B9969D0D1DC8}"/>
      </w:docPartPr>
      <w:docPartBody>
        <w:p w:rsidR="00000000" w:rsidRDefault="002666DB">
          <w:pPr>
            <w:pStyle w:val="991DD4F4FD1E40E2AF33255C81C7A3C9"/>
          </w:pPr>
          <w:r>
            <w:rPr>
              <w:color w:val="44546A" w:themeColor="text2"/>
              <w:lang w:val="fr-FR"/>
            </w:rPr>
            <w:t>[Nom de la société]</w:t>
          </w:r>
        </w:p>
      </w:docPartBody>
    </w:docPart>
    <w:docPart>
      <w:docPartPr>
        <w:name w:val="449F7F60E7B04B16A619784E9018B6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F9E9D-CB92-48AB-9EFB-E06018786A59}"/>
      </w:docPartPr>
      <w:docPartBody>
        <w:p w:rsidR="00000000" w:rsidRDefault="002666DB">
          <w:pPr>
            <w:pStyle w:val="449F7F60E7B04B16A619784E9018B620"/>
          </w:pPr>
          <w:r>
            <w:rPr>
              <w:color w:val="44546A" w:themeColor="text2"/>
              <w:lang w:val="fr-FR"/>
            </w:rPr>
            <w:t>[Adresse de la société]</w:t>
          </w:r>
        </w:p>
      </w:docPartBody>
    </w:docPart>
    <w:docPart>
      <w:docPartPr>
        <w:name w:val="556F164F544540229DEDD217DDCC6C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4341DA-4158-48BA-B912-9B2E7AE286B3}"/>
      </w:docPartPr>
      <w:docPartBody>
        <w:p w:rsidR="00000000" w:rsidRDefault="002666DB">
          <w:pPr>
            <w:pStyle w:val="556F164F544540229DEDD217DDCC6CDF"/>
          </w:pPr>
          <w:r>
            <w:rPr>
              <w:color w:val="000000" w:themeColor="text1"/>
              <w:lang w:val="fr-FR"/>
            </w:rPr>
            <w:t>[Fonctions]</w:t>
          </w:r>
        </w:p>
      </w:docPartBody>
    </w:docPart>
    <w:docPart>
      <w:docPartPr>
        <w:name w:val="CE72A98710204F61BA5E99085FD007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00FB8D-D81A-4590-A080-98AB45E9D7A8}"/>
      </w:docPartPr>
      <w:docPartBody>
        <w:p w:rsidR="00000000" w:rsidRDefault="002666DB">
          <w:pPr>
            <w:pStyle w:val="CE72A98710204F61BA5E99085FD00730"/>
          </w:pPr>
          <w:r>
            <w:rPr>
              <w:color w:val="323E4F" w:themeColor="text2" w:themeShade="BF"/>
              <w:lang w:val="fr-FR"/>
            </w:rPr>
            <w:t>[Liste des compétences]</w:t>
          </w:r>
        </w:p>
      </w:docPartBody>
    </w:docPart>
    <w:docPart>
      <w:docPartPr>
        <w:name w:val="58F7F32CDA0F4542B792234BFCA23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BDF505-1B5A-4163-9F99-08E80058FC25}"/>
      </w:docPartPr>
      <w:docPartBody>
        <w:p w:rsidR="00000000" w:rsidRDefault="002666DB">
          <w:pPr>
            <w:pStyle w:val="58F7F32CDA0F4542B792234BFCA23F52"/>
          </w:pPr>
          <w:r>
            <w:rPr>
              <w:color w:val="44546A" w:themeColor="text2"/>
              <w:lang w:val="fr-FR"/>
            </w:rPr>
            <w:t>[Nom de l’établissement scolaire]</w:t>
          </w:r>
        </w:p>
      </w:docPartBody>
    </w:docPart>
    <w:docPart>
      <w:docPartPr>
        <w:name w:val="48D0D566B1D7432880DA7D2EC70F9E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44C114-B251-447F-841F-1CA7903FB7D2}"/>
      </w:docPartPr>
      <w:docPartBody>
        <w:p w:rsidR="00000000" w:rsidRDefault="002666DB">
          <w:pPr>
            <w:pStyle w:val="48D0D566B1D7432880DA7D2EC70F9EC3"/>
          </w:pPr>
          <w:r>
            <w:rPr>
              <w:color w:val="44546A" w:themeColor="text2"/>
              <w:lang w:val="fr-FR"/>
            </w:rPr>
            <w:t>[Date de fin]</w:t>
          </w:r>
        </w:p>
      </w:docPartBody>
    </w:docPart>
    <w:docPart>
      <w:docPartPr>
        <w:name w:val="D4D3E52189EC494D8D37E380BA0F37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4C5E9-4976-4FEC-A361-381C5D095888}"/>
      </w:docPartPr>
      <w:docPartBody>
        <w:p w:rsidR="00000000" w:rsidRDefault="002666DB">
          <w:pPr>
            <w:pStyle w:val="D4D3E52189EC494D8D37E380BA0F376D"/>
          </w:pPr>
          <w:r>
            <w:rPr>
              <w:rFonts w:asciiTheme="majorHAnsi" w:eastAsiaTheme="majorEastAsia" w:hAnsiTheme="majorHAnsi" w:cstheme="majorBidi"/>
              <w:color w:val="5B9BD5" w:themeColor="accent1"/>
              <w:lang w:val="fr-FR"/>
            </w:rPr>
            <w:t>[Diplôme]</w:t>
          </w:r>
        </w:p>
      </w:docPartBody>
    </w:docPart>
    <w:docPart>
      <w:docPartPr>
        <w:name w:val="4E2EFFB289FF4BF793A0947CC81A90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F8624C-8582-48CF-A23A-C5F4BB467E0D}"/>
      </w:docPartPr>
      <w:docPartBody>
        <w:p w:rsidR="00000000" w:rsidRDefault="002666DB">
          <w:pPr>
            <w:pStyle w:val="4E2EFFB289FF4BF793A0947CC81A90E1"/>
          </w:pPr>
          <w:r>
            <w:rPr>
              <w:color w:val="000000" w:themeColor="text1" w:themeShade="BF"/>
              <w:lang w:val="fr-FR"/>
            </w:rPr>
            <w:t>[Liste des réalisations]</w:t>
          </w:r>
        </w:p>
      </w:docPartBody>
    </w:docPart>
    <w:docPart>
      <w:docPartPr>
        <w:name w:val="D18F0FFE17FB422990023D1B1712AB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B9FEBC-BA28-41DA-A0BF-F71C37B209AC}"/>
      </w:docPartPr>
      <w:docPartBody>
        <w:p w:rsidR="00000000" w:rsidRDefault="002666DB">
          <w:pPr>
            <w:pStyle w:val="D18F0FFE17FB422990023D1B1712AB93"/>
          </w:pPr>
          <w:r>
            <w:rPr>
              <w:color w:val="000000" w:themeColor="text1"/>
              <w:lang w:val="fr-FR"/>
            </w:rPr>
            <w:t>[Vos références]</w:t>
          </w:r>
        </w:p>
      </w:docPartBody>
    </w:docPart>
    <w:docPart>
      <w:docPartPr>
        <w:name w:val="632AED5DA1FA4C2FB533FA0BD832E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CB43E0-5ED9-4B2E-BF91-E22A5EAC72AE}"/>
      </w:docPartPr>
      <w:docPartBody>
        <w:p w:rsidR="00000000" w:rsidRDefault="002666DB">
          <w:pPr>
            <w:pStyle w:val="632AED5DA1FA4C2FB533FA0BD832ED2E"/>
          </w:pPr>
          <w:r>
            <w:rPr>
              <w:color w:val="A6A6A6" w:themeColor="background1" w:themeShade="A6"/>
              <w:sz w:val="18"/>
              <w:szCs w:val="18"/>
              <w:lang w:val="fr-FR"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DB"/>
    <w:rsid w:val="0026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D3F7BA997343EC9ABDD95F82655F29">
    <w:name w:val="BED3F7BA997343EC9ABDD95F82655F29"/>
  </w:style>
  <w:style w:type="paragraph" w:customStyle="1" w:styleId="9C467230C50A4DA5827BF3D08401297F">
    <w:name w:val="9C467230C50A4DA5827BF3D08401297F"/>
  </w:style>
  <w:style w:type="paragraph" w:customStyle="1" w:styleId="4664706895DA433583D2170F56615E1F">
    <w:name w:val="4664706895DA433583D2170F56615E1F"/>
  </w:style>
  <w:style w:type="paragraph" w:customStyle="1" w:styleId="7BE1D14BAA4E4A0D884054EF8DFAFB4E">
    <w:name w:val="7BE1D14BAA4E4A0D884054EF8DFAFB4E"/>
  </w:style>
  <w:style w:type="paragraph" w:customStyle="1" w:styleId="EDBA3D1E25F34A47B484F701746ECBBF">
    <w:name w:val="EDBA3D1E25F34A47B484F701746ECBBF"/>
  </w:style>
  <w:style w:type="paragraph" w:customStyle="1" w:styleId="A85F0110FD7541E2AC835AC0435F17BA">
    <w:name w:val="A85F0110FD7541E2AC835AC0435F17BA"/>
  </w:style>
  <w:style w:type="paragraph" w:customStyle="1" w:styleId="554B79630D854FC2A350A725B25B0112">
    <w:name w:val="554B79630D854FC2A350A725B25B0112"/>
  </w:style>
  <w:style w:type="paragraph" w:customStyle="1" w:styleId="729F27E97D96434C8A633BEBF2AFFFA8">
    <w:name w:val="729F27E97D96434C8A633BEBF2AFFFA8"/>
  </w:style>
  <w:style w:type="paragraph" w:customStyle="1" w:styleId="54BAA004EA874CBC8BEE67DE805A06B1">
    <w:name w:val="54BAA004EA874CBC8BEE67DE805A06B1"/>
  </w:style>
  <w:style w:type="paragraph" w:customStyle="1" w:styleId="A5D8B12651FF4B52B474C64791AEC49F">
    <w:name w:val="A5D8B12651FF4B52B474C64791AEC49F"/>
  </w:style>
  <w:style w:type="paragraph" w:customStyle="1" w:styleId="991DD4F4FD1E40E2AF33255C81C7A3C9">
    <w:name w:val="991DD4F4FD1E40E2AF33255C81C7A3C9"/>
  </w:style>
  <w:style w:type="paragraph" w:customStyle="1" w:styleId="449F7F60E7B04B16A619784E9018B620">
    <w:name w:val="449F7F60E7B04B16A619784E9018B620"/>
  </w:style>
  <w:style w:type="paragraph" w:customStyle="1" w:styleId="556F164F544540229DEDD217DDCC6CDF">
    <w:name w:val="556F164F544540229DEDD217DDCC6CDF"/>
  </w:style>
  <w:style w:type="paragraph" w:customStyle="1" w:styleId="CE72A98710204F61BA5E99085FD00730">
    <w:name w:val="CE72A98710204F61BA5E99085FD00730"/>
  </w:style>
  <w:style w:type="paragraph" w:customStyle="1" w:styleId="58F7F32CDA0F4542B792234BFCA23F52">
    <w:name w:val="58F7F32CDA0F4542B792234BFCA23F52"/>
  </w:style>
  <w:style w:type="paragraph" w:customStyle="1" w:styleId="48D0D566B1D7432880DA7D2EC70F9EC3">
    <w:name w:val="48D0D566B1D7432880DA7D2EC70F9EC3"/>
  </w:style>
  <w:style w:type="paragraph" w:customStyle="1" w:styleId="D4D3E52189EC494D8D37E380BA0F376D">
    <w:name w:val="D4D3E52189EC494D8D37E380BA0F376D"/>
  </w:style>
  <w:style w:type="paragraph" w:customStyle="1" w:styleId="4E2EFFB289FF4BF793A0947CC81A90E1">
    <w:name w:val="4E2EFFB289FF4BF793A0947CC81A90E1"/>
  </w:style>
  <w:style w:type="paragraph" w:customStyle="1" w:styleId="D18F0FFE17FB422990023D1B1712AB93">
    <w:name w:val="D18F0FFE17FB422990023D1B1712AB93"/>
  </w:style>
  <w:style w:type="paragraph" w:customStyle="1" w:styleId="632AED5DA1FA4C2FB533FA0BD832ED2E">
    <w:name w:val="632AED5DA1FA4C2FB533FA0BD832ED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B7A2930-DD44-412D-AA7D-578239CA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2022-07-16T00:05:00Z</dcterms:created>
  <dcterms:modified xsi:type="dcterms:W3CDTF">2022-07-16T00:05:00Z</dcterms:modified>
</cp:coreProperties>
</file>